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8FC3C" w14:textId="752364ED" w:rsidR="00F9444C" w:rsidRDefault="00AF3B49">
      <w:pPr>
        <w:pStyle w:val="NoSpacing"/>
      </w:pPr>
      <w:r>
        <w:t>Tim Leonhardt</w:t>
      </w:r>
    </w:p>
    <w:p w14:paraId="1E717758" w14:textId="702E49EB" w:rsidR="00E614DD" w:rsidRDefault="00AF3B49">
      <w:pPr>
        <w:pStyle w:val="NoSpacing"/>
      </w:pPr>
      <w:r>
        <w:t>Dr. Rahimi</w:t>
      </w:r>
    </w:p>
    <w:p w14:paraId="01FC33E1" w14:textId="4E0591ED" w:rsidR="00E614DD" w:rsidRDefault="00AF3B49">
      <w:pPr>
        <w:pStyle w:val="NoSpacing"/>
      </w:pPr>
      <w:r>
        <w:t xml:space="preserve">CSC 428 </w:t>
      </w:r>
    </w:p>
    <w:p w14:paraId="435EE819" w14:textId="6676192F" w:rsidR="00E614DD" w:rsidRDefault="00AF3B49">
      <w:pPr>
        <w:pStyle w:val="NoSpacing"/>
      </w:pPr>
      <w:r>
        <w:t>29</w:t>
      </w:r>
      <w:r w:rsidRPr="00AF3B49">
        <w:rPr>
          <w:vertAlign w:val="superscript"/>
        </w:rPr>
        <w:t>th</w:t>
      </w:r>
      <w:r>
        <w:t xml:space="preserve"> March 2024</w:t>
      </w:r>
    </w:p>
    <w:p w14:paraId="2AFAEB1E" w14:textId="0188B822" w:rsidR="00E614DD" w:rsidRDefault="00AF3B49">
      <w:pPr>
        <w:pStyle w:val="Title"/>
      </w:pPr>
      <w:r>
        <w:t>Lab 6</w:t>
      </w:r>
    </w:p>
    <w:p w14:paraId="19CD987C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F3B4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The source code with all results can also be found here: https://www.kaggle.com/code/tleonhardt/csc-428-lab-6</w:t>
      </w:r>
    </w:p>
    <w:p w14:paraId="7F5F99C3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19ABECC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F3B4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pandas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AF3B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pd</w:t>
      </w:r>
      <w:proofErr w:type="gramEnd"/>
    </w:p>
    <w:p w14:paraId="78965805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F3B4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AF3B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sklearn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F3B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model</w:t>
      </w:r>
      <w:proofErr w:type="gramEnd"/>
      <w:r w:rsidRPr="00AF3B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_selection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F3B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train_test_split</w:t>
      </w:r>
      <w:proofErr w:type="spellEnd"/>
    </w:p>
    <w:p w14:paraId="3ABBB5B2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F3B4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AF3B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sklearn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F3B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preprocessing</w:t>
      </w:r>
      <w:proofErr w:type="spellEnd"/>
      <w:proofErr w:type="gram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F3B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LabelEncoder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AF3B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StandardScaler</w:t>
      </w:r>
      <w:proofErr w:type="spellEnd"/>
    </w:p>
    <w:p w14:paraId="4E364D7F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F3B4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AF3B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sklearn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F3B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linear</w:t>
      </w:r>
      <w:proofErr w:type="gramEnd"/>
      <w:r w:rsidRPr="00AF3B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_model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F3B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LogisticRegression</w:t>
      </w:r>
      <w:proofErr w:type="spellEnd"/>
    </w:p>
    <w:p w14:paraId="1447E731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F3B4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AF3B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sklearn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F3B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neighbors</w:t>
      </w:r>
      <w:proofErr w:type="spellEnd"/>
      <w:proofErr w:type="gram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F3B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KNeighborsClassifier</w:t>
      </w:r>
      <w:proofErr w:type="spellEnd"/>
    </w:p>
    <w:p w14:paraId="257D056A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F3B4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AF3B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sklearn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F3B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metrics</w:t>
      </w:r>
      <w:proofErr w:type="spellEnd"/>
      <w:proofErr w:type="gram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F3B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accuracy_score</w:t>
      </w:r>
      <w:proofErr w:type="spellEnd"/>
    </w:p>
    <w:p w14:paraId="48457957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C4CE389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F3B4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Load the dataset</w:t>
      </w:r>
    </w:p>
    <w:p w14:paraId="1CC1CBF3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AF3B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pd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F3B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read</w:t>
      </w:r>
      <w:proofErr w:type="gramEnd"/>
      <w:r w:rsidRPr="00AF3B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_csv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AF3B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</w:t>
      </w:r>
      <w:proofErr w:type="spellStart"/>
      <w:r w:rsidRPr="00AF3B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kaggle</w:t>
      </w:r>
      <w:proofErr w:type="spellEnd"/>
      <w:r w:rsidRPr="00AF3B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/input/</w:t>
      </w:r>
      <w:proofErr w:type="spellStart"/>
      <w:r w:rsidRPr="00AF3B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kdd</w:t>
      </w:r>
      <w:proofErr w:type="spellEnd"/>
      <w:r w:rsidRPr="00AF3B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-data/KDD-Data.csv'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1B9E033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2DAE3D6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F3B4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Drop any rows with missing values</w:t>
      </w:r>
    </w:p>
    <w:p w14:paraId="02636462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F3B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dropna</w:t>
      </w:r>
      <w:proofErr w:type="spellEnd"/>
      <w:proofErr w:type="gram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inplace</w:t>
      </w:r>
      <w:proofErr w:type="spellEnd"/>
      <w:r w:rsidRPr="00AF3B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F3B4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True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A0EBCB3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269E23D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F3B4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Remove single quotes from column names</w:t>
      </w:r>
    </w:p>
    <w:p w14:paraId="13192C62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columns</w:t>
      </w:r>
      <w:proofErr w:type="spellEnd"/>
      <w:proofErr w:type="gram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columns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str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F3B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replace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AF3B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"'"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AF3B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7C8667F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E10E722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AF3B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LabelEncoder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97FEAC1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AF3B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AF3B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protocol_type</w:t>
      </w:r>
      <w:proofErr w:type="spellEnd"/>
      <w:r w:rsidRPr="00AF3B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 </w:t>
      </w:r>
      <w:r w:rsidRPr="00AF3B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F3B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fit_transform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AF3B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AF3B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protocol_type</w:t>
      </w:r>
      <w:proofErr w:type="spellEnd"/>
      <w:r w:rsidRPr="00AF3B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])</w:t>
      </w:r>
    </w:p>
    <w:p w14:paraId="5B5DBB10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AF3B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'service'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 </w:t>
      </w:r>
      <w:r w:rsidRPr="00AF3B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F3B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fit_transform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AF3B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'service'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])</w:t>
      </w:r>
    </w:p>
    <w:p w14:paraId="35DE438F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AF3B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'flag'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 </w:t>
      </w:r>
      <w:r w:rsidRPr="00AF3B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F3B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fit_transform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AF3B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'flag'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])</w:t>
      </w:r>
    </w:p>
    <w:p w14:paraId="2AD28A42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AF3B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'class'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 </w:t>
      </w:r>
      <w:r w:rsidRPr="00AF3B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F3B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fit_transform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AF3B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'class'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])</w:t>
      </w:r>
    </w:p>
    <w:p w14:paraId="6A0EE07D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7C7056F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F3B4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Split features and target variable</w:t>
      </w:r>
    </w:p>
    <w:p w14:paraId="09284DFE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y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AF3B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'class'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</w:t>
      </w:r>
    </w:p>
    <w:p w14:paraId="6A44B481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F3B49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X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F3B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drop</w:t>
      </w:r>
      <w:proofErr w:type="spellEnd"/>
      <w:proofErr w:type="gram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AF3B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'class'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axis</w:t>
      </w:r>
      <w:r w:rsidRPr="00AF3B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F3B4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8CDB1A5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624FFA7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F3B4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Split the data into training and testing sets</w:t>
      </w:r>
    </w:p>
    <w:p w14:paraId="4470750C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9471CDC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X_train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X_test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y_train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y_test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F3B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train_test_</w:t>
      </w:r>
      <w:proofErr w:type="gramStart"/>
      <w:r w:rsidRPr="00AF3B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split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AF3B49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X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y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random_state</w:t>
      </w:r>
      <w:proofErr w:type="spellEnd"/>
      <w:r w:rsidRPr="00AF3B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F3B4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42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test_size</w:t>
      </w:r>
      <w:proofErr w:type="spellEnd"/>
      <w:r w:rsidRPr="00AF3B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F3B4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0.30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shuffle</w:t>
      </w:r>
      <w:r w:rsidRPr="00AF3B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F3B4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True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282AF30C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2BAE602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F3B4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#Standardize features: Transform the features</w:t>
      </w:r>
    </w:p>
    <w:p w14:paraId="27169B9E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F3B4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lastRenderedPageBreak/>
        <w:t>#</w:t>
      </w:r>
      <w:proofErr w:type="gramStart"/>
      <w:r w:rsidRPr="00AF3B4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such</w:t>
      </w:r>
      <w:proofErr w:type="gramEnd"/>
      <w:r w:rsidRPr="00AF3B4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that they have a mean of 0 and a standard deviation of 1</w:t>
      </w:r>
    </w:p>
    <w:p w14:paraId="295CBB6A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58EA221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scaler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AF3B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StandardScaler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BEEB6EA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X_train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scaler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F3B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fit_transform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X_train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FEBEA33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X_test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scaler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F3B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transform</w:t>
      </w:r>
      <w:proofErr w:type="spellEnd"/>
      <w:proofErr w:type="gram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X_test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8849367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117870C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F3B4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Initialize and train logistic regression model </w:t>
      </w:r>
    </w:p>
    <w:p w14:paraId="6EA4ACC6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F3B4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AF3B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sklearn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F3B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linear</w:t>
      </w:r>
      <w:proofErr w:type="gramEnd"/>
      <w:r w:rsidRPr="00AF3B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_model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F3B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LogisticRegression</w:t>
      </w:r>
      <w:proofErr w:type="spellEnd"/>
    </w:p>
    <w:p w14:paraId="3E852AD4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model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AF3B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LogisticRegression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max_iter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10000000000000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5C8ED72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model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F3B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fit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X_train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y_train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849ED81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7294575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F3B4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Predict on the testing set and calculate accuracy</w:t>
      </w:r>
    </w:p>
    <w:p w14:paraId="755A59F0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639547C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y_pred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model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F3B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predict</w:t>
      </w:r>
      <w:proofErr w:type="spellEnd"/>
      <w:proofErr w:type="gram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X_test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06ADC1D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logistic_accuracy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F3B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accuracy_</w:t>
      </w:r>
      <w:proofErr w:type="gramStart"/>
      <w:r w:rsidRPr="00AF3B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score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y_test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y_pred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E8AE774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AF3B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AF3B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"Accuracy: </w:t>
      </w:r>
      <w:r w:rsidRPr="00AF3B4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{:.2f}</w:t>
      </w:r>
      <w:r w:rsidRPr="00AF3B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%"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F3B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format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logistic_accuracy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</w:t>
      </w:r>
    </w:p>
    <w:p w14:paraId="51DE1958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07F1FE5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F3B4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Initialize and train KNN model</w:t>
      </w:r>
    </w:p>
    <w:p w14:paraId="37F76AF6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9CF1FE2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knn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F3B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KNeighborsClassifier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n_neighbors</w:t>
      </w:r>
      <w:proofErr w:type="spellEnd"/>
      <w:r w:rsidRPr="00AF3B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F3B4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0A06E3A4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</w:p>
    <w:p w14:paraId="4557C971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knn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F3B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fit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X_train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y_train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53D7DD19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B49FB40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F3B4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Predict on the testing set and calculate accuracy</w:t>
      </w:r>
    </w:p>
    <w:p w14:paraId="003880B3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y_pred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knn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F3B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predict</w:t>
      </w:r>
      <w:proofErr w:type="spellEnd"/>
      <w:proofErr w:type="gram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X_test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2ADFA38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F3B4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Calculate accuracy</w:t>
      </w:r>
    </w:p>
    <w:p w14:paraId="3764E9BF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knn_accuracy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F3B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accuracy_</w:t>
      </w:r>
      <w:proofErr w:type="gramStart"/>
      <w:r w:rsidRPr="00AF3B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score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y_test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y_pred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5681D75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AF3B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AF3B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"Accuracy: </w:t>
      </w:r>
      <w:r w:rsidRPr="00AF3B4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{:.2f}</w:t>
      </w:r>
      <w:r w:rsidRPr="00AF3B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%"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F3B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format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knn_accuracy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</w:t>
      </w:r>
    </w:p>
    <w:p w14:paraId="763EF215" w14:textId="77777777" w:rsidR="00AF3B49" w:rsidRPr="00AF3B49" w:rsidRDefault="00AF3B49" w:rsidP="00AF3B49">
      <w:pPr>
        <w:shd w:val="clear" w:color="auto" w:fill="1F1F1F"/>
        <w:suppressAutoHyphens w:val="0"/>
        <w:spacing w:after="24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7DA1500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AF3B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AF3B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"Logistic Regression Accuracy: </w:t>
      </w:r>
      <w:r w:rsidRPr="00AF3B4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{:.2f}</w:t>
      </w:r>
      <w:r w:rsidRPr="00AF3B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%"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F3B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format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logistic_accuracy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</w:t>
      </w:r>
    </w:p>
    <w:p w14:paraId="34648721" w14:textId="77777777" w:rsidR="00AF3B49" w:rsidRPr="00AF3B49" w:rsidRDefault="00AF3B49" w:rsidP="00AF3B49">
      <w:pPr>
        <w:shd w:val="clear" w:color="auto" w:fill="1F1F1F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AF3B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AF3B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"KNN Accuracy: </w:t>
      </w:r>
      <w:r w:rsidRPr="00AF3B4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{:.2f}</w:t>
      </w:r>
      <w:r w:rsidRPr="00AF3B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%"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F3B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format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AF3B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knn_accuracy</w:t>
      </w:r>
      <w:proofErr w:type="spellEnd"/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F3B4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AF3B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</w:t>
      </w:r>
    </w:p>
    <w:p w14:paraId="344A200A" w14:textId="3B53CBD0" w:rsidR="00AF3B49" w:rsidRPr="00AF3B49" w:rsidRDefault="00AF3B49" w:rsidP="00AF3B49">
      <w:pPr>
        <w:ind w:firstLine="0"/>
      </w:pPr>
      <w:r>
        <w:rPr>
          <w:noProof/>
        </w:rPr>
        <w:lastRenderedPageBreak/>
        <w:drawing>
          <wp:inline distT="0" distB="0" distL="0" distR="0" wp14:anchorId="2206AFB5" wp14:editId="3D30E71A">
            <wp:extent cx="5943600" cy="2538730"/>
            <wp:effectExtent l="0" t="0" r="0" b="0"/>
            <wp:docPr id="646950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50045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E9A4D" wp14:editId="22CD688E">
            <wp:extent cx="5943600" cy="2481580"/>
            <wp:effectExtent l="0" t="0" r="0" b="0"/>
            <wp:docPr id="2225479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4792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25B25E" wp14:editId="211AF8F4">
            <wp:extent cx="5943600" cy="1384935"/>
            <wp:effectExtent l="0" t="0" r="0" b="5715"/>
            <wp:docPr id="1793745993" name="Picture 3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45993" name="Picture 3" descr="A black rectangular object with a black strip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ECB99" wp14:editId="2E08C283">
            <wp:extent cx="5943600" cy="1633855"/>
            <wp:effectExtent l="0" t="0" r="0" b="4445"/>
            <wp:docPr id="112476947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69478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B49" w:rsidRPr="00AF3B49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59D0D" w14:textId="77777777" w:rsidR="009857E2" w:rsidRDefault="009857E2">
      <w:pPr>
        <w:spacing w:line="240" w:lineRule="auto"/>
      </w:pPr>
      <w:r>
        <w:separator/>
      </w:r>
    </w:p>
  </w:endnote>
  <w:endnote w:type="continuationSeparator" w:id="0">
    <w:p w14:paraId="354D8297" w14:textId="77777777" w:rsidR="009857E2" w:rsidRDefault="009857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8C1EA" w14:textId="77777777" w:rsidR="009857E2" w:rsidRDefault="009857E2">
      <w:pPr>
        <w:spacing w:line="240" w:lineRule="auto"/>
      </w:pPr>
      <w:r>
        <w:separator/>
      </w:r>
    </w:p>
  </w:footnote>
  <w:footnote w:type="continuationSeparator" w:id="0">
    <w:p w14:paraId="6F6E132A" w14:textId="77777777" w:rsidR="009857E2" w:rsidRDefault="009857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D73B7" w14:textId="6541F2B4" w:rsidR="00E614DD" w:rsidRDefault="00AF3B49">
    <w:pPr>
      <w:pStyle w:val="Header"/>
    </w:pPr>
    <w:r>
      <w:t>Leonhardt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1FABF" w14:textId="59EBF2F4" w:rsidR="00E614DD" w:rsidRDefault="00AF3B49">
    <w:pPr>
      <w:pStyle w:val="Header"/>
    </w:pPr>
    <w:r>
      <w:t>Leonhardt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57933706">
    <w:abstractNumId w:val="9"/>
  </w:num>
  <w:num w:numId="2" w16cid:durableId="1903978959">
    <w:abstractNumId w:val="7"/>
  </w:num>
  <w:num w:numId="3" w16cid:durableId="945311275">
    <w:abstractNumId w:val="6"/>
  </w:num>
  <w:num w:numId="4" w16cid:durableId="1296179376">
    <w:abstractNumId w:val="5"/>
  </w:num>
  <w:num w:numId="5" w16cid:durableId="129832668">
    <w:abstractNumId w:val="4"/>
  </w:num>
  <w:num w:numId="6" w16cid:durableId="546642625">
    <w:abstractNumId w:val="8"/>
  </w:num>
  <w:num w:numId="7" w16cid:durableId="1484732001">
    <w:abstractNumId w:val="3"/>
  </w:num>
  <w:num w:numId="8" w16cid:durableId="1792283750">
    <w:abstractNumId w:val="2"/>
  </w:num>
  <w:num w:numId="9" w16cid:durableId="1692342850">
    <w:abstractNumId w:val="1"/>
  </w:num>
  <w:num w:numId="10" w16cid:durableId="1447777615">
    <w:abstractNumId w:val="0"/>
  </w:num>
  <w:num w:numId="11" w16cid:durableId="1082415323">
    <w:abstractNumId w:val="12"/>
  </w:num>
  <w:num w:numId="12" w16cid:durableId="1547597908">
    <w:abstractNumId w:val="17"/>
  </w:num>
  <w:num w:numId="13" w16cid:durableId="376317371">
    <w:abstractNumId w:val="18"/>
  </w:num>
  <w:num w:numId="14" w16cid:durableId="743845089">
    <w:abstractNumId w:val="14"/>
  </w:num>
  <w:num w:numId="15" w16cid:durableId="524834431">
    <w:abstractNumId w:val="20"/>
  </w:num>
  <w:num w:numId="16" w16cid:durableId="337275212">
    <w:abstractNumId w:val="16"/>
  </w:num>
  <w:num w:numId="17" w16cid:durableId="656112144">
    <w:abstractNumId w:val="11"/>
  </w:num>
  <w:num w:numId="18" w16cid:durableId="236018076">
    <w:abstractNumId w:val="10"/>
  </w:num>
  <w:num w:numId="19" w16cid:durableId="362176979">
    <w:abstractNumId w:val="15"/>
  </w:num>
  <w:num w:numId="20" w16cid:durableId="1019425665">
    <w:abstractNumId w:val="21"/>
  </w:num>
  <w:num w:numId="21" w16cid:durableId="417991088">
    <w:abstractNumId w:val="13"/>
  </w:num>
  <w:num w:numId="22" w16cid:durableId="25882990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49"/>
    <w:rsid w:val="00040CBB"/>
    <w:rsid w:val="000B78C8"/>
    <w:rsid w:val="001463B2"/>
    <w:rsid w:val="001F62C0"/>
    <w:rsid w:val="00245E02"/>
    <w:rsid w:val="00353B66"/>
    <w:rsid w:val="004A2675"/>
    <w:rsid w:val="004F7139"/>
    <w:rsid w:val="00691EC1"/>
    <w:rsid w:val="007C53FB"/>
    <w:rsid w:val="008B7D18"/>
    <w:rsid w:val="008F1F97"/>
    <w:rsid w:val="008F4052"/>
    <w:rsid w:val="009857E2"/>
    <w:rsid w:val="009D4EB3"/>
    <w:rsid w:val="00AF3B49"/>
    <w:rsid w:val="00B13D1B"/>
    <w:rsid w:val="00B818DF"/>
    <w:rsid w:val="00D52117"/>
    <w:rsid w:val="00DB0D39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0C605"/>
  <w15:chartTrackingRefBased/>
  <w15:docId w15:val="{71B8445F-183F-4FF4-A33B-1FCC3B8C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AF3B49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6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 Leonhardt</cp:lastModifiedBy>
  <cp:revision>1</cp:revision>
  <dcterms:created xsi:type="dcterms:W3CDTF">2024-03-29T15:13:00Z</dcterms:created>
  <dcterms:modified xsi:type="dcterms:W3CDTF">2024-03-29T15:19:00Z</dcterms:modified>
  <cp:version/>
</cp:coreProperties>
</file>